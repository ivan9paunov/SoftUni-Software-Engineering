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2D454085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6E79CF">
          <w:rPr>
            <w:rStyle w:val="af1"/>
            <w:sz w:val="24"/>
            <w:szCs w:val="24"/>
          </w:rPr>
          <w:t xml:space="preserve">"JS Fundamentals" Course @ </w:t>
        </w:r>
        <w:r w:rsidRPr="006E79CF">
          <w:rPr>
            <w:rStyle w:val="af1"/>
            <w:noProof/>
            <w:sz w:val="24"/>
            <w:szCs w:val="24"/>
          </w:rPr>
          <w:t>SoftUni</w:t>
        </w:r>
        <w:r w:rsidRPr="006E79CF">
          <w:rPr>
            <w:rStyle w:val="af1"/>
            <w:sz w:val="24"/>
            <w:szCs w:val="24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['JavaBasics: 2', 'user1[25] with email user1@user.com joins C#Basics', 'C#Advanced: 3', 'JSCore: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CF632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D7B4" w14:textId="77777777" w:rsidR="00AD3D72" w:rsidRDefault="00AD3D72" w:rsidP="00053EF9">
      <w:pPr>
        <w:spacing w:after="0" w:line="240" w:lineRule="auto"/>
      </w:pPr>
      <w:r>
        <w:separator/>
      </w:r>
    </w:p>
  </w:endnote>
  <w:endnote w:type="continuationSeparator" w:id="0">
    <w:p w14:paraId="4F1AB645" w14:textId="77777777" w:rsidR="00AD3D72" w:rsidRDefault="00AD3D72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E08F8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DF26" w14:textId="77777777" w:rsidR="00AD3D72" w:rsidRDefault="00AD3D72" w:rsidP="00053EF9">
      <w:pPr>
        <w:spacing w:after="0" w:line="240" w:lineRule="auto"/>
      </w:pPr>
      <w:r>
        <w:separator/>
      </w:r>
    </w:p>
  </w:footnote>
  <w:footnote w:type="continuationSeparator" w:id="0">
    <w:p w14:paraId="30B8037F" w14:textId="77777777" w:rsidR="00AD3D72" w:rsidRDefault="00AD3D72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tNaAMwWfKM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4F3F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1/programming-fundamentals-with-javascript-septem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364</TotalTime>
  <Pages>5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Boryana Dimitrova</cp:lastModifiedBy>
  <cp:revision>62</cp:revision>
  <cp:lastPrinted>2023-05-11T11:34:00Z</cp:lastPrinted>
  <dcterms:created xsi:type="dcterms:W3CDTF">2018-10-16T08:49:00Z</dcterms:created>
  <dcterms:modified xsi:type="dcterms:W3CDTF">2023-09-05T15:41:00Z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