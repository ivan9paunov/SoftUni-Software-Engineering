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000000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282853E1" w:rsidR="00281FA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</w:t>
      </w:r>
      <w:r w:rsidR="00A16DE6">
        <w:t>in</w:t>
      </w:r>
      <w:r w:rsidRPr="00984D7E">
        <w:t xml:space="preserve"> this array is information about </w:t>
      </w:r>
      <w:r w:rsidR="00A16DE6">
        <w:t xml:space="preserve">the </w:t>
      </w:r>
      <w:r w:rsidRPr="00984D7E">
        <w:t xml:space="preserve">product in </w:t>
      </w:r>
      <w:r w:rsidR="00A16DE6">
        <w:t xml:space="preserve">the </w:t>
      </w:r>
      <w:r w:rsidRPr="00984D7E">
        <w:t>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ListParagraph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1D646FE0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</w:t>
      </w:r>
      <w:r w:rsidR="00A16DE6">
        <w:t>to</w:t>
      </w:r>
      <w:r w:rsidRPr="00984D7E">
        <w:t xml:space="preserve">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422281C0" w:rsidR="00397687" w:rsidRPr="00984D7E" w:rsidRDefault="001019B0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>&lt;= budget  )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</w:t>
      </w:r>
      <w:r w:rsidR="00A16DE6">
        <w:t>in</w:t>
      </w:r>
      <w:r w:rsidR="00397687" w:rsidRPr="00984D7E">
        <w:t xml:space="preserve">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ListParagraph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ListParagraph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ListParagraph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ListParagraph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45C0EFF6" w:rsidR="002B598F" w:rsidRPr="002B598F" w:rsidRDefault="001F0294" w:rsidP="00C1096D">
      <w:pPr>
        <w:pStyle w:val="ListParagraph"/>
        <w:numPr>
          <w:ilvl w:val="0"/>
          <w:numId w:val="26"/>
        </w:numPr>
        <w:spacing w:line="360" w:lineRule="auto"/>
      </w:pPr>
      <w:r>
        <w:t xml:space="preserve">If the meal is not </w:t>
      </w:r>
      <w:r w:rsidR="00A16DE6">
        <w:t>on</w:t>
      </w:r>
      <w:r>
        <w:t xml:space="preserve"> our menu, </w:t>
      </w:r>
      <w:r w:rsidR="00A16DE6">
        <w:rPr>
          <w:b/>
        </w:rPr>
        <w:t>append</w:t>
      </w:r>
      <w:r w:rsidR="00A461E5" w:rsidRPr="002426E8">
        <w:rPr>
          <w:b/>
        </w:rPr>
        <w:t xml:space="preserve"> a meal </w:t>
      </w:r>
      <w:r w:rsidR="00A16DE6">
        <w:t>to</w:t>
      </w:r>
      <w:r w:rsidR="00A461E5" w:rsidRPr="002426E8">
        <w:t xml:space="preserve"> </w:t>
      </w:r>
      <w:r w:rsidR="00A16DE6">
        <w:t xml:space="preserve">the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15C298E5" w:rsidR="00A461E5" w:rsidRDefault="001461FE" w:rsidP="00C1096D">
      <w:pPr>
        <w:pStyle w:val="ListParagraph"/>
        <w:numPr>
          <w:ilvl w:val="0"/>
          <w:numId w:val="26"/>
        </w:numPr>
        <w:spacing w:line="360" w:lineRule="auto"/>
      </w:pPr>
      <w:r w:rsidRPr="001461FE">
        <w:rPr>
          <w:bCs/>
        </w:rPr>
        <w:t xml:space="preserve">Check how many meals </w:t>
      </w:r>
      <w:r w:rsidR="00A16DE6">
        <w:rPr>
          <w:bCs/>
        </w:rPr>
        <w:t>are</w:t>
      </w:r>
      <w:r w:rsidRPr="001461FE">
        <w:rPr>
          <w:bCs/>
        </w:rPr>
        <w:t xml:space="preserve"> </w:t>
      </w:r>
      <w:r w:rsidR="00A16DE6">
        <w:rPr>
          <w:bCs/>
        </w:rPr>
        <w:t>on</w:t>
      </w:r>
      <w:r w:rsidRPr="001461FE">
        <w:rPr>
          <w:bCs/>
        </w:rPr>
        <w:t xml:space="preserve"> </w:t>
      </w:r>
      <w:r w:rsidR="00A16DE6">
        <w:rPr>
          <w:bCs/>
        </w:rPr>
        <w:t xml:space="preserve">the </w:t>
      </w:r>
      <w:r w:rsidRPr="001461FE">
        <w:rPr>
          <w:bCs/>
        </w:rPr>
        <w:t>menu and</w:t>
      </w:r>
      <w:r>
        <w:rPr>
          <w:b/>
        </w:rPr>
        <w:t xml:space="preserve"> </w:t>
      </w:r>
      <w:r w:rsidR="00A16DE6">
        <w:rPr>
          <w:b/>
        </w:rPr>
        <w:t>return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ListParagraph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2010440F" w:rsidR="001461FE" w:rsidRDefault="008775A4" w:rsidP="001461FE">
      <w:pPr>
        <w:pStyle w:val="ListParagraph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 xml:space="preserve">Two or more </w:t>
      </w:r>
      <w:r w:rsidR="00A16DE6">
        <w:t>meals</w:t>
      </w:r>
      <w:r w:rsidR="001461FE">
        <w:t>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ListParagraph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Heading4"/>
      </w:pPr>
      <w:r w:rsidRPr="002E30ED">
        <w:t>showTheMenu()</w:t>
      </w:r>
    </w:p>
    <w:p w14:paraId="65F1F4AE" w14:textId="33460DBC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A16DE6">
        <w:rPr>
          <w:b/>
        </w:rPr>
        <w:t>returns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</w:t>
      </w:r>
      <w:r w:rsidR="00A16DE6">
        <w:t xml:space="preserve">the </w:t>
      </w:r>
      <w:r w:rsidRPr="002426E8">
        <w:t>format:</w:t>
      </w:r>
    </w:p>
    <w:p w14:paraId="0E44A429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ListParagraph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ListParagraph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Heading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ListParagraph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ListParagraph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608D5821" w:rsidR="00984D7E" w:rsidRDefault="00196447" w:rsidP="002A6533">
      <w:pPr>
        <w:pStyle w:val="ListParagraph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</w:t>
      </w:r>
      <w:r w:rsidR="00A16DE6">
        <w:t>on</w:t>
      </w:r>
      <w:r w:rsidR="002426E8">
        <w:t xml:space="preserve">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 xml:space="preserve">all </w:t>
      </w:r>
      <w:r w:rsidR="00A16DE6">
        <w:rPr>
          <w:b/>
        </w:rPr>
        <w:t xml:space="preserve">the </w:t>
      </w:r>
      <w:r w:rsidR="002426E8" w:rsidRPr="002426E8">
        <w:rPr>
          <w:b/>
        </w:rPr>
        <w:t>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7A8B8F33" w:rsidR="002426E8" w:rsidRDefault="002426E8" w:rsidP="002A6533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this meal </w:t>
      </w:r>
      <w:r w:rsidR="00A16DE6">
        <w:rPr>
          <w:b/>
        </w:rPr>
        <w:t>on</w:t>
      </w:r>
      <w:r w:rsidRPr="002426E8">
        <w:rPr>
          <w:b/>
        </w:rPr>
        <w:t xml:space="preserve"> the menu</w:t>
      </w:r>
      <w:r>
        <w:t xml:space="preserve"> and </w:t>
      </w:r>
      <w:r w:rsidR="00196447">
        <w:t>also,</w:t>
      </w:r>
      <w:r>
        <w:t xml:space="preserve">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 xml:space="preserve">all </w:t>
      </w:r>
      <w:r w:rsidR="00A16DE6">
        <w:rPr>
          <w:b/>
        </w:rPr>
        <w:t xml:space="preserve">the </w:t>
      </w:r>
      <w:r w:rsidRPr="002426E8">
        <w:rPr>
          <w:b/>
        </w:rPr>
        <w:t>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57018BF7" w:rsidR="00B96BDB" w:rsidRDefault="002426E8" w:rsidP="00B96BDB">
      <w:pPr>
        <w:pStyle w:val="ListParagraph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A16DE6">
        <w:rPr>
          <w:b/>
        </w:rPr>
        <w:t xml:space="preserve">the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7405A" w14:textId="77777777" w:rsidR="00F94C2E" w:rsidRDefault="00F94C2E" w:rsidP="000C4B47">
      <w:pPr>
        <w:spacing w:before="0" w:after="0" w:line="240" w:lineRule="auto"/>
      </w:pPr>
      <w:r>
        <w:separator/>
      </w:r>
    </w:p>
  </w:endnote>
  <w:endnote w:type="continuationSeparator" w:id="0">
    <w:p w14:paraId="243E7F64" w14:textId="77777777" w:rsidR="00F94C2E" w:rsidRDefault="00F94C2E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6ACA7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FF4C" w14:textId="77777777" w:rsidR="00F94C2E" w:rsidRDefault="00F94C2E" w:rsidP="000C4B47">
      <w:pPr>
        <w:spacing w:before="0" w:after="0" w:line="240" w:lineRule="auto"/>
      </w:pPr>
      <w:r>
        <w:separator/>
      </w:r>
    </w:p>
  </w:footnote>
  <w:footnote w:type="continuationSeparator" w:id="0">
    <w:p w14:paraId="362ABB29" w14:textId="77777777" w:rsidR="00F94C2E" w:rsidRDefault="00F94C2E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8189">
    <w:abstractNumId w:val="14"/>
  </w:num>
  <w:num w:numId="2" w16cid:durableId="241911733">
    <w:abstractNumId w:val="4"/>
  </w:num>
  <w:num w:numId="3" w16cid:durableId="586159978">
    <w:abstractNumId w:val="20"/>
  </w:num>
  <w:num w:numId="4" w16cid:durableId="751001487">
    <w:abstractNumId w:val="13"/>
  </w:num>
  <w:num w:numId="5" w16cid:durableId="758410727">
    <w:abstractNumId w:val="7"/>
  </w:num>
  <w:num w:numId="6" w16cid:durableId="2132745210">
    <w:abstractNumId w:val="22"/>
  </w:num>
  <w:num w:numId="7" w16cid:durableId="960768474">
    <w:abstractNumId w:val="25"/>
  </w:num>
  <w:num w:numId="8" w16cid:durableId="538052334">
    <w:abstractNumId w:val="18"/>
  </w:num>
  <w:num w:numId="9" w16cid:durableId="730234539">
    <w:abstractNumId w:val="5"/>
  </w:num>
  <w:num w:numId="10" w16cid:durableId="1650790924">
    <w:abstractNumId w:val="16"/>
  </w:num>
  <w:num w:numId="11" w16cid:durableId="533273182">
    <w:abstractNumId w:val="0"/>
  </w:num>
  <w:num w:numId="12" w16cid:durableId="820317251">
    <w:abstractNumId w:val="12"/>
  </w:num>
  <w:num w:numId="13" w16cid:durableId="264121025">
    <w:abstractNumId w:val="27"/>
  </w:num>
  <w:num w:numId="14" w16cid:durableId="667363612">
    <w:abstractNumId w:val="28"/>
  </w:num>
  <w:num w:numId="15" w16cid:durableId="1265068398">
    <w:abstractNumId w:val="19"/>
  </w:num>
  <w:num w:numId="16" w16cid:durableId="1231110633">
    <w:abstractNumId w:val="15"/>
  </w:num>
  <w:num w:numId="17" w16cid:durableId="654840284">
    <w:abstractNumId w:val="21"/>
  </w:num>
  <w:num w:numId="18" w16cid:durableId="109209272">
    <w:abstractNumId w:val="29"/>
  </w:num>
  <w:num w:numId="19" w16cid:durableId="954601442">
    <w:abstractNumId w:val="26"/>
  </w:num>
  <w:num w:numId="20" w16cid:durableId="128016771">
    <w:abstractNumId w:val="8"/>
  </w:num>
  <w:num w:numId="21" w16cid:durableId="1428037437">
    <w:abstractNumId w:val="10"/>
  </w:num>
  <w:num w:numId="22" w16cid:durableId="820652841">
    <w:abstractNumId w:val="24"/>
  </w:num>
  <w:num w:numId="23" w16cid:durableId="895968583">
    <w:abstractNumId w:val="23"/>
  </w:num>
  <w:num w:numId="24" w16cid:durableId="1933002515">
    <w:abstractNumId w:val="6"/>
  </w:num>
  <w:num w:numId="25" w16cid:durableId="1237325609">
    <w:abstractNumId w:val="11"/>
  </w:num>
  <w:num w:numId="26" w16cid:durableId="1010909555">
    <w:abstractNumId w:val="1"/>
  </w:num>
  <w:num w:numId="27" w16cid:durableId="998577728">
    <w:abstractNumId w:val="17"/>
  </w:num>
  <w:num w:numId="28" w16cid:durableId="294987482">
    <w:abstractNumId w:val="3"/>
  </w:num>
  <w:num w:numId="29" w16cid:durableId="1119837330">
    <w:abstractNumId w:val="9"/>
  </w:num>
  <w:num w:numId="30" w16cid:durableId="109366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16DE6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94C2E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4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1518</TotalTime>
  <Pages>4</Pages>
  <Words>787</Words>
  <Characters>3977</Characters>
  <Application>Microsoft Office Word</Application>
  <DocSecurity>0</DocSecurity>
  <Lines>120</Lines>
  <Paragraphs>91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Petar Chulin</cp:lastModifiedBy>
  <cp:revision>28</cp:revision>
  <dcterms:created xsi:type="dcterms:W3CDTF">2018-12-11T17:18:00Z</dcterms:created>
  <dcterms:modified xsi:type="dcterms:W3CDTF">2023-12-04T07:16:00Z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4c1aeb1f10fe56e0e615a6c02c4a45897ae9f800f9ffd9778091f3ccf2ef1321</vt:lpwstr>
  </property>
</Properties>
</file>